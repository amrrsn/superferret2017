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47" w:rsidRDefault="00F13447" w:rsidP="00F13447">
      <w:pPr>
        <w:jc w:val="center"/>
      </w:pPr>
      <w:r>
        <w:t>Platformer</w:t>
      </w:r>
    </w:p>
    <w:p w:rsidR="00592047" w:rsidRDefault="00592047" w:rsidP="00F13447">
      <w:r>
        <w:t xml:space="preserve">Game Name = </w:t>
      </w:r>
      <w:r w:rsidR="007B50AC">
        <w:t>Super Ferret</w:t>
      </w:r>
    </w:p>
    <w:p w:rsidR="00592047" w:rsidRDefault="00592047" w:rsidP="00F13447"/>
    <w:p w:rsidR="005C65D7" w:rsidRDefault="00BC1C5E" w:rsidP="00F13447">
      <w:r>
        <w:t>World</w:t>
      </w:r>
    </w:p>
    <w:p w:rsidR="005C65D7" w:rsidRDefault="005C65D7" w:rsidP="005C65D7">
      <w:pPr>
        <w:pStyle w:val="ListParagraph"/>
        <w:numPr>
          <w:ilvl w:val="0"/>
          <w:numId w:val="2"/>
        </w:numPr>
      </w:pPr>
      <w:r>
        <w:t>Floor</w:t>
      </w:r>
    </w:p>
    <w:p w:rsidR="00983A3A" w:rsidRDefault="00983A3A" w:rsidP="00983A3A">
      <w:pPr>
        <w:pStyle w:val="ListParagraph"/>
        <w:numPr>
          <w:ilvl w:val="0"/>
          <w:numId w:val="4"/>
        </w:numPr>
      </w:pPr>
      <w:r>
        <w:t>Static</w:t>
      </w:r>
    </w:p>
    <w:p w:rsidR="00983A3A" w:rsidRDefault="00983A3A" w:rsidP="00983A3A">
      <w:pPr>
        <w:pStyle w:val="ListParagraph"/>
        <w:numPr>
          <w:ilvl w:val="0"/>
          <w:numId w:val="4"/>
        </w:numPr>
      </w:pPr>
      <w:r>
        <w:t>Possibly Lava/Pitfalls</w:t>
      </w:r>
    </w:p>
    <w:p w:rsidR="00983A3A" w:rsidRDefault="00983A3A" w:rsidP="00983A3A">
      <w:pPr>
        <w:pStyle w:val="ListParagraph"/>
        <w:numPr>
          <w:ilvl w:val="0"/>
          <w:numId w:val="4"/>
        </w:numPr>
      </w:pPr>
      <w:r>
        <w:t>Maybe some bouncy portions</w:t>
      </w:r>
    </w:p>
    <w:p w:rsidR="00983A3A" w:rsidRDefault="00983A3A" w:rsidP="00983A3A">
      <w:pPr>
        <w:pStyle w:val="ListParagraph"/>
        <w:numPr>
          <w:ilvl w:val="0"/>
          <w:numId w:val="2"/>
        </w:numPr>
      </w:pPr>
      <w:r>
        <w:t>Platforms</w:t>
      </w:r>
    </w:p>
    <w:p w:rsidR="003435BF" w:rsidRDefault="00484BBF" w:rsidP="003435BF">
      <w:pPr>
        <w:pStyle w:val="ListParagraph"/>
        <w:numPr>
          <w:ilvl w:val="0"/>
          <w:numId w:val="5"/>
        </w:numPr>
      </w:pPr>
      <w:r>
        <w:t>Static</w:t>
      </w:r>
    </w:p>
    <w:p w:rsidR="00484BBF" w:rsidRDefault="00484BBF" w:rsidP="003435BF">
      <w:pPr>
        <w:pStyle w:val="ListParagraph"/>
        <w:numPr>
          <w:ilvl w:val="0"/>
          <w:numId w:val="5"/>
        </w:numPr>
      </w:pPr>
      <w:r>
        <w:t>Bouncy</w:t>
      </w:r>
      <w:r w:rsidR="001D2105">
        <w:t>?</w:t>
      </w:r>
    </w:p>
    <w:p w:rsidR="00484BBF" w:rsidRDefault="00484BBF" w:rsidP="003435BF">
      <w:pPr>
        <w:pStyle w:val="ListParagraph"/>
        <w:numPr>
          <w:ilvl w:val="0"/>
          <w:numId w:val="5"/>
        </w:numPr>
      </w:pPr>
      <w:r>
        <w:t>Slowness</w:t>
      </w:r>
      <w:r w:rsidR="001D2105">
        <w:t>?</w:t>
      </w:r>
    </w:p>
    <w:p w:rsidR="00484BBF" w:rsidRDefault="00484BBF" w:rsidP="003435BF">
      <w:pPr>
        <w:pStyle w:val="ListParagraph"/>
        <w:numPr>
          <w:ilvl w:val="0"/>
          <w:numId w:val="5"/>
        </w:numPr>
      </w:pPr>
      <w:r>
        <w:t>Other Effects</w:t>
      </w:r>
      <w:r w:rsidR="001D2105">
        <w:t>?</w:t>
      </w:r>
    </w:p>
    <w:p w:rsidR="001C7C8B" w:rsidRDefault="00667746" w:rsidP="005C65D7">
      <w:pPr>
        <w:pStyle w:val="ListParagraph"/>
        <w:numPr>
          <w:ilvl w:val="0"/>
          <w:numId w:val="2"/>
        </w:numPr>
      </w:pPr>
      <w:r>
        <w:t>Gravity</w:t>
      </w:r>
    </w:p>
    <w:p w:rsidR="00667746" w:rsidRDefault="00667746" w:rsidP="005C65D7">
      <w:pPr>
        <w:pStyle w:val="ListParagraph"/>
        <w:numPr>
          <w:ilvl w:val="0"/>
          <w:numId w:val="2"/>
        </w:numPr>
      </w:pPr>
      <w:r>
        <w:t>Friction</w:t>
      </w:r>
    </w:p>
    <w:p w:rsidR="002B526B" w:rsidRDefault="00263577" w:rsidP="00F13447">
      <w:r>
        <w:t>Player</w:t>
      </w:r>
    </w:p>
    <w:p w:rsidR="00BC0276" w:rsidRDefault="00BC0276" w:rsidP="00983A3A">
      <w:pPr>
        <w:pStyle w:val="ListParagraph"/>
        <w:numPr>
          <w:ilvl w:val="0"/>
          <w:numId w:val="3"/>
        </w:numPr>
      </w:pPr>
      <w:r>
        <w:t>Movement</w:t>
      </w:r>
    </w:p>
    <w:p w:rsidR="00983A3A" w:rsidRDefault="00983A3A" w:rsidP="00983A3A">
      <w:pPr>
        <w:pStyle w:val="ListParagraph"/>
        <w:numPr>
          <w:ilvl w:val="0"/>
          <w:numId w:val="3"/>
        </w:numPr>
      </w:pPr>
      <w:r>
        <w:t>Rectangle</w:t>
      </w:r>
    </w:p>
    <w:p w:rsidR="00983A3A" w:rsidRDefault="00983A3A" w:rsidP="00983A3A">
      <w:pPr>
        <w:pStyle w:val="ListParagraph"/>
        <w:numPr>
          <w:ilvl w:val="0"/>
          <w:numId w:val="3"/>
        </w:numPr>
      </w:pPr>
      <w:r>
        <w:t>Velocity</w:t>
      </w:r>
    </w:p>
    <w:p w:rsidR="00983A3A" w:rsidRPr="004305D1" w:rsidRDefault="00983A3A" w:rsidP="00983A3A">
      <w:pPr>
        <w:pStyle w:val="ListParagraph"/>
        <w:numPr>
          <w:ilvl w:val="0"/>
          <w:numId w:val="3"/>
        </w:numPr>
        <w:rPr>
          <w:b/>
          <w:color w:val="FF0000"/>
          <w:u w:val="single"/>
        </w:rPr>
      </w:pPr>
      <w:r w:rsidRPr="004305D1">
        <w:rPr>
          <w:b/>
          <w:color w:val="FF0000"/>
          <w:u w:val="single"/>
        </w:rPr>
        <w:t>Collisions with Floor and Platforms</w:t>
      </w:r>
    </w:p>
    <w:p w:rsidR="008723E4" w:rsidRDefault="00F13447" w:rsidP="00F13447">
      <w:r>
        <w:t>S</w:t>
      </w:r>
      <w:r w:rsidR="008723E4">
        <w:t>ide scrolling</w:t>
      </w:r>
    </w:p>
    <w:p w:rsidR="008723E4" w:rsidRDefault="008723E4" w:rsidP="008723E4">
      <w:pPr>
        <w:pStyle w:val="ListParagraph"/>
        <w:numPr>
          <w:ilvl w:val="0"/>
          <w:numId w:val="3"/>
        </w:numPr>
      </w:pPr>
      <w:r>
        <w:t>Make Floor move instead of player</w:t>
      </w:r>
    </w:p>
    <w:p w:rsidR="00C92EAF" w:rsidRDefault="00C92EAF" w:rsidP="008723E4">
      <w:pPr>
        <w:pStyle w:val="ListParagraph"/>
        <w:numPr>
          <w:ilvl w:val="0"/>
          <w:numId w:val="3"/>
        </w:numPr>
      </w:pPr>
      <w:r>
        <w:t>Endless?</w:t>
      </w:r>
      <w:bookmarkStart w:id="0" w:name="_GoBack"/>
      <w:bookmarkEnd w:id="0"/>
    </w:p>
    <w:p w:rsidR="00FC5726" w:rsidRDefault="00FC5726" w:rsidP="00F13447">
      <w:r>
        <w:t>Enemies</w:t>
      </w:r>
    </w:p>
    <w:p w:rsidR="00983A3A" w:rsidRDefault="00983A3A" w:rsidP="00E44699">
      <w:pPr>
        <w:pStyle w:val="ListParagraph"/>
        <w:numPr>
          <w:ilvl w:val="0"/>
          <w:numId w:val="3"/>
        </w:numPr>
      </w:pPr>
      <w:r>
        <w:t>Cats</w:t>
      </w:r>
      <w:r w:rsidR="001D2105">
        <w:t>?</w:t>
      </w:r>
    </w:p>
    <w:p w:rsidR="00FC0F2D" w:rsidRDefault="002B526B" w:rsidP="00F13447">
      <w:r>
        <w:t>Power</w:t>
      </w:r>
      <w:r w:rsidR="007C6DD6">
        <w:t xml:space="preserve"> </w:t>
      </w:r>
      <w:r>
        <w:t>Ups</w:t>
      </w:r>
    </w:p>
    <w:p w:rsidR="00667746" w:rsidRDefault="003A6B60" w:rsidP="00667746">
      <w:pPr>
        <w:pStyle w:val="ListParagraph"/>
        <w:numPr>
          <w:ilvl w:val="0"/>
          <w:numId w:val="3"/>
        </w:numPr>
      </w:pPr>
      <w:r>
        <w:t>Growth</w:t>
      </w:r>
    </w:p>
    <w:p w:rsidR="003A6B60" w:rsidRDefault="003A6B60" w:rsidP="00667746">
      <w:pPr>
        <w:pStyle w:val="ListParagraph"/>
        <w:numPr>
          <w:ilvl w:val="0"/>
          <w:numId w:val="3"/>
        </w:numPr>
      </w:pPr>
      <w:r>
        <w:t>Snowballs/Fireballs</w:t>
      </w:r>
    </w:p>
    <w:p w:rsidR="00FC0F2D" w:rsidRDefault="00FC0F2D" w:rsidP="00F13447">
      <w:r>
        <w:t>Art</w:t>
      </w:r>
    </w:p>
    <w:p w:rsidR="00667746" w:rsidRDefault="00667746" w:rsidP="00667746">
      <w:pPr>
        <w:pStyle w:val="ListParagraph"/>
        <w:numPr>
          <w:ilvl w:val="0"/>
          <w:numId w:val="3"/>
        </w:numPr>
      </w:pPr>
      <w:r>
        <w:t>Character Design</w:t>
      </w:r>
    </w:p>
    <w:p w:rsidR="00667746" w:rsidRDefault="00667746" w:rsidP="00667746">
      <w:pPr>
        <w:pStyle w:val="ListParagraph"/>
        <w:numPr>
          <w:ilvl w:val="0"/>
          <w:numId w:val="3"/>
        </w:numPr>
      </w:pPr>
      <w:r>
        <w:t>Enemy Designs</w:t>
      </w:r>
    </w:p>
    <w:p w:rsidR="00667746" w:rsidRDefault="00667746" w:rsidP="00667746">
      <w:pPr>
        <w:pStyle w:val="ListParagraph"/>
        <w:numPr>
          <w:ilvl w:val="0"/>
          <w:numId w:val="3"/>
        </w:numPr>
      </w:pPr>
      <w:r>
        <w:t>World Background</w:t>
      </w:r>
    </w:p>
    <w:p w:rsidR="00667746" w:rsidRDefault="00667746" w:rsidP="00667746">
      <w:pPr>
        <w:pStyle w:val="ListParagraph"/>
        <w:numPr>
          <w:ilvl w:val="0"/>
          <w:numId w:val="3"/>
        </w:numPr>
      </w:pPr>
      <w:r>
        <w:t>Projectile Designs</w:t>
      </w:r>
    </w:p>
    <w:p w:rsidR="00667746" w:rsidRDefault="00E44699" w:rsidP="00667746">
      <w:pPr>
        <w:pStyle w:val="ListParagraph"/>
        <w:numPr>
          <w:ilvl w:val="0"/>
          <w:numId w:val="3"/>
        </w:numPr>
      </w:pPr>
      <w:r>
        <w:t>Other Random Art</w:t>
      </w:r>
    </w:p>
    <w:sectPr w:rsidR="0066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7D76"/>
    <w:multiLevelType w:val="hybridMultilevel"/>
    <w:tmpl w:val="ABC0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2725"/>
    <w:multiLevelType w:val="hybridMultilevel"/>
    <w:tmpl w:val="05026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8D3266"/>
    <w:multiLevelType w:val="hybridMultilevel"/>
    <w:tmpl w:val="73B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43299"/>
    <w:multiLevelType w:val="hybridMultilevel"/>
    <w:tmpl w:val="921A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E5AAB"/>
    <w:multiLevelType w:val="hybridMultilevel"/>
    <w:tmpl w:val="2B3C1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02"/>
    <w:rsid w:val="001C7C8B"/>
    <w:rsid w:val="001D2105"/>
    <w:rsid w:val="00263577"/>
    <w:rsid w:val="002B526B"/>
    <w:rsid w:val="003435BF"/>
    <w:rsid w:val="003A6B60"/>
    <w:rsid w:val="004305D1"/>
    <w:rsid w:val="00484BBF"/>
    <w:rsid w:val="00592047"/>
    <w:rsid w:val="005C65D7"/>
    <w:rsid w:val="0066131E"/>
    <w:rsid w:val="00667746"/>
    <w:rsid w:val="007B50AC"/>
    <w:rsid w:val="007C6DD6"/>
    <w:rsid w:val="008723E4"/>
    <w:rsid w:val="00874AEA"/>
    <w:rsid w:val="00937E4C"/>
    <w:rsid w:val="00983A3A"/>
    <w:rsid w:val="00BC0276"/>
    <w:rsid w:val="00BC1C5E"/>
    <w:rsid w:val="00C92EAF"/>
    <w:rsid w:val="00E44699"/>
    <w:rsid w:val="00E57404"/>
    <w:rsid w:val="00F13447"/>
    <w:rsid w:val="00F52602"/>
    <w:rsid w:val="00FC0F2D"/>
    <w:rsid w:val="00FC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62315-D893-45A0-9F34-E05B4623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B18A4AEA.dotm</Template>
  <TotalTime>102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Sparty K12</dc:creator>
  <cp:keywords/>
  <dc:description/>
  <cp:lastModifiedBy>Sparty K12</cp:lastModifiedBy>
  <cp:revision>24</cp:revision>
  <dcterms:created xsi:type="dcterms:W3CDTF">2017-06-21T15:04:00Z</dcterms:created>
  <dcterms:modified xsi:type="dcterms:W3CDTF">2017-06-21T19:31:00Z</dcterms:modified>
</cp:coreProperties>
</file>